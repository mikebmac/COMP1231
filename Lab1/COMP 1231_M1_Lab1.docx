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15952" w14:textId="6BFD0F25" w:rsidR="00054966" w:rsidRDefault="006764E2" w:rsidP="00054966">
      <w:pPr>
        <w:pStyle w:val="Heading1"/>
      </w:pPr>
      <w:r>
        <w:t xml:space="preserve">Lab </w:t>
      </w:r>
      <w:r w:rsidR="00095CBB">
        <w:t>1</w:t>
      </w:r>
      <w:r w:rsidR="00F12E13">
        <w:t xml:space="preserve">: </w:t>
      </w:r>
      <w:r w:rsidR="00C95A09">
        <w:t>Chapter 8</w:t>
      </w:r>
      <w:r w:rsidR="005378BE">
        <w:t>,</w:t>
      </w:r>
      <w:r w:rsidR="00C95A09">
        <w:t xml:space="preserve"> “Inheritance”</w:t>
      </w:r>
    </w:p>
    <w:p w14:paraId="6EBC8510" w14:textId="663AE9E3" w:rsidR="00467BAB" w:rsidRPr="009C60A9" w:rsidRDefault="00467BAB" w:rsidP="00AE0FAD">
      <w:r w:rsidRPr="009C60A9">
        <w:t xml:space="preserve">The following </w:t>
      </w:r>
      <w:r w:rsidR="00C95A09" w:rsidRPr="009C60A9">
        <w:t>exercises are intended to help you apply and practi</w:t>
      </w:r>
      <w:r w:rsidR="00DE23C2">
        <w:t>s</w:t>
      </w:r>
      <w:r w:rsidR="00C95A09" w:rsidRPr="009C60A9">
        <w:t>e the concepts introduced in this module.</w:t>
      </w:r>
      <w:r w:rsidRPr="009C60A9">
        <w:t xml:space="preserve"> </w:t>
      </w:r>
      <w:r w:rsidR="00C95A09" w:rsidRPr="009C60A9">
        <w:t xml:space="preserve">This work is </w:t>
      </w:r>
      <w:r w:rsidR="00C95A09" w:rsidRPr="009C60A9">
        <w:rPr>
          <w:b/>
        </w:rPr>
        <w:t>not</w:t>
      </w:r>
      <w:r w:rsidRPr="009C60A9">
        <w:t xml:space="preserve"> submitted for marks</w:t>
      </w:r>
      <w:r w:rsidR="0040272D" w:rsidRPr="009C60A9">
        <w:t>.</w:t>
      </w:r>
    </w:p>
    <w:p w14:paraId="5149B4B1" w14:textId="4CC45BDB" w:rsidR="00AD3F45" w:rsidRPr="009C60A9" w:rsidRDefault="00C95A09" w:rsidP="00AE0FAD">
      <w:pPr>
        <w:numPr>
          <w:ilvl w:val="0"/>
          <w:numId w:val="1"/>
        </w:numPr>
        <w:spacing w:before="80" w:after="80"/>
        <w:rPr>
          <w:szCs w:val="23"/>
        </w:rPr>
      </w:pPr>
      <w:r w:rsidRPr="009C60A9">
        <w:rPr>
          <w:szCs w:val="23"/>
        </w:rPr>
        <w:t xml:space="preserve">Take a copy of </w:t>
      </w:r>
      <w:r w:rsidRPr="00EC299E">
        <w:rPr>
          <w:rFonts w:ascii="Courier New" w:hAnsi="Courier New" w:cs="Courier New"/>
          <w:szCs w:val="23"/>
        </w:rPr>
        <w:t>Words.java</w:t>
      </w:r>
      <w:r w:rsidRPr="009C60A9">
        <w:rPr>
          <w:szCs w:val="23"/>
        </w:rPr>
        <w:t xml:space="preserve">, </w:t>
      </w:r>
      <w:r w:rsidRPr="00EC299E">
        <w:rPr>
          <w:rFonts w:ascii="Courier New" w:hAnsi="Courier New" w:cs="Courier New"/>
          <w:szCs w:val="23"/>
        </w:rPr>
        <w:t>Book.java</w:t>
      </w:r>
      <w:r w:rsidRPr="009C60A9">
        <w:rPr>
          <w:szCs w:val="23"/>
        </w:rPr>
        <w:t xml:space="preserve">, and </w:t>
      </w:r>
      <w:r w:rsidRPr="00EC299E">
        <w:rPr>
          <w:rFonts w:ascii="Courier New" w:hAnsi="Courier New" w:cs="Courier New"/>
          <w:szCs w:val="23"/>
        </w:rPr>
        <w:t>Dictionary.java</w:t>
      </w:r>
      <w:r w:rsidRPr="009C60A9">
        <w:rPr>
          <w:szCs w:val="23"/>
        </w:rPr>
        <w:t xml:space="preserve"> from </w:t>
      </w:r>
      <w:r w:rsidR="00B43D6C">
        <w:rPr>
          <w:szCs w:val="23"/>
        </w:rPr>
        <w:t xml:space="preserve">the </w:t>
      </w:r>
      <w:r w:rsidRPr="009C60A9">
        <w:rPr>
          <w:szCs w:val="23"/>
        </w:rPr>
        <w:t>Chapter 8</w:t>
      </w:r>
      <w:r w:rsidR="00D24895">
        <w:rPr>
          <w:szCs w:val="23"/>
        </w:rPr>
        <w:t xml:space="preserve"> directory in the</w:t>
      </w:r>
      <w:r w:rsidRPr="009C60A9">
        <w:rPr>
          <w:szCs w:val="23"/>
        </w:rPr>
        <w:t xml:space="preserve"> </w:t>
      </w:r>
      <w:r w:rsidR="00D24895">
        <w:rPr>
          <w:szCs w:val="23"/>
        </w:rPr>
        <w:t>“</w:t>
      </w:r>
      <w:r w:rsidR="008B5BB0" w:rsidRPr="009C60A9">
        <w:rPr>
          <w:szCs w:val="23"/>
        </w:rPr>
        <w:t>S</w:t>
      </w:r>
      <w:r w:rsidRPr="009C60A9">
        <w:rPr>
          <w:szCs w:val="23"/>
        </w:rPr>
        <w:t xml:space="preserve">ource </w:t>
      </w:r>
      <w:r w:rsidR="008B5BB0" w:rsidRPr="009C60A9">
        <w:rPr>
          <w:szCs w:val="23"/>
        </w:rPr>
        <w:t>C</w:t>
      </w:r>
      <w:r w:rsidRPr="009C60A9">
        <w:rPr>
          <w:szCs w:val="23"/>
        </w:rPr>
        <w:t>ode</w:t>
      </w:r>
      <w:r w:rsidR="00D24895">
        <w:rPr>
          <w:szCs w:val="23"/>
        </w:rPr>
        <w:t>”</w:t>
      </w:r>
      <w:r w:rsidRPr="009C60A9">
        <w:rPr>
          <w:szCs w:val="23"/>
        </w:rPr>
        <w:t xml:space="preserve"> </w:t>
      </w:r>
      <w:r w:rsidR="00B43D6C">
        <w:rPr>
          <w:szCs w:val="23"/>
        </w:rPr>
        <w:t>area</w:t>
      </w:r>
      <w:r w:rsidR="00D24895">
        <w:rPr>
          <w:szCs w:val="23"/>
        </w:rPr>
        <w:t xml:space="preserve"> of</w:t>
      </w:r>
      <w:r w:rsidR="00342C41" w:rsidRPr="009C60A9">
        <w:rPr>
          <w:szCs w:val="23"/>
        </w:rPr>
        <w:t xml:space="preserve"> your </w:t>
      </w:r>
      <w:r w:rsidR="00D24895">
        <w:rPr>
          <w:szCs w:val="23"/>
        </w:rPr>
        <w:t>course</w:t>
      </w:r>
      <w:r w:rsidR="003B0F69" w:rsidRPr="009C60A9">
        <w:rPr>
          <w:szCs w:val="23"/>
        </w:rPr>
        <w:t xml:space="preserve">. </w:t>
      </w:r>
      <w:r w:rsidR="00885FE8" w:rsidRPr="009C60A9">
        <w:rPr>
          <w:szCs w:val="23"/>
        </w:rPr>
        <w:t>Compile and run them to reproduce the effects described on p</w:t>
      </w:r>
      <w:r w:rsidR="00B43D6C">
        <w:rPr>
          <w:szCs w:val="23"/>
        </w:rPr>
        <w:t>ages</w:t>
      </w:r>
      <w:r w:rsidR="003B0F69" w:rsidRPr="009C60A9">
        <w:rPr>
          <w:szCs w:val="23"/>
        </w:rPr>
        <w:t xml:space="preserve"> </w:t>
      </w:r>
      <w:r w:rsidR="00885FE8" w:rsidRPr="009C60A9">
        <w:rPr>
          <w:szCs w:val="23"/>
        </w:rPr>
        <w:t>3</w:t>
      </w:r>
      <w:r w:rsidR="00342C41" w:rsidRPr="009C60A9">
        <w:rPr>
          <w:szCs w:val="23"/>
        </w:rPr>
        <w:t>82</w:t>
      </w:r>
      <w:r w:rsidR="00B43D6C">
        <w:rPr>
          <w:szCs w:val="23"/>
        </w:rPr>
        <w:t>–384 of your textbook</w:t>
      </w:r>
      <w:r w:rsidR="00885FE8" w:rsidRPr="009C60A9">
        <w:rPr>
          <w:szCs w:val="23"/>
        </w:rPr>
        <w:t>.</w:t>
      </w:r>
    </w:p>
    <w:p w14:paraId="13A5CA23" w14:textId="1407ACD9" w:rsidR="00885FE8" w:rsidRPr="009C60A9" w:rsidRDefault="00885FE8" w:rsidP="00AE0FAD">
      <w:pPr>
        <w:numPr>
          <w:ilvl w:val="0"/>
          <w:numId w:val="1"/>
        </w:numPr>
        <w:spacing w:before="80" w:after="80"/>
        <w:rPr>
          <w:szCs w:val="23"/>
        </w:rPr>
      </w:pPr>
      <w:r w:rsidRPr="009C60A9">
        <w:rPr>
          <w:szCs w:val="23"/>
        </w:rPr>
        <w:t xml:space="preserve">Take a copy of </w:t>
      </w:r>
      <w:r w:rsidRPr="00EC299E">
        <w:rPr>
          <w:rFonts w:ascii="Courier New" w:hAnsi="Courier New" w:cs="Courier New"/>
          <w:szCs w:val="23"/>
        </w:rPr>
        <w:t>Words2.java</w:t>
      </w:r>
      <w:r w:rsidRPr="009C60A9">
        <w:rPr>
          <w:szCs w:val="23"/>
        </w:rPr>
        <w:t xml:space="preserve">, </w:t>
      </w:r>
      <w:r w:rsidRPr="00EC299E">
        <w:rPr>
          <w:rFonts w:ascii="Courier New" w:hAnsi="Courier New" w:cs="Courier New"/>
          <w:szCs w:val="23"/>
        </w:rPr>
        <w:t>Book2.java</w:t>
      </w:r>
      <w:r w:rsidRPr="009C60A9">
        <w:rPr>
          <w:szCs w:val="23"/>
        </w:rPr>
        <w:t xml:space="preserve">, and </w:t>
      </w:r>
      <w:r w:rsidRPr="00EC299E">
        <w:rPr>
          <w:rFonts w:ascii="Courier New" w:hAnsi="Courier New" w:cs="Courier New"/>
          <w:szCs w:val="23"/>
        </w:rPr>
        <w:t>Dictionary2.java</w:t>
      </w:r>
      <w:r w:rsidRPr="009C60A9">
        <w:rPr>
          <w:szCs w:val="23"/>
        </w:rPr>
        <w:t xml:space="preserve"> from the Chapter 8 </w:t>
      </w:r>
      <w:r w:rsidR="00EF3DA4">
        <w:rPr>
          <w:szCs w:val="23"/>
        </w:rPr>
        <w:t>directory in the “S</w:t>
      </w:r>
      <w:r w:rsidRPr="009C60A9">
        <w:rPr>
          <w:szCs w:val="23"/>
        </w:rPr>
        <w:t xml:space="preserve">ource </w:t>
      </w:r>
      <w:r w:rsidR="00EF3DA4">
        <w:rPr>
          <w:szCs w:val="23"/>
        </w:rPr>
        <w:t>C</w:t>
      </w:r>
      <w:r w:rsidRPr="009C60A9">
        <w:rPr>
          <w:szCs w:val="23"/>
        </w:rPr>
        <w:t>ode</w:t>
      </w:r>
      <w:r w:rsidR="00EF3DA4">
        <w:rPr>
          <w:szCs w:val="23"/>
        </w:rPr>
        <w:t>”</w:t>
      </w:r>
      <w:r w:rsidRPr="009C60A9">
        <w:rPr>
          <w:szCs w:val="23"/>
        </w:rPr>
        <w:t xml:space="preserve"> </w:t>
      </w:r>
      <w:r w:rsidR="00EF3DA4">
        <w:rPr>
          <w:szCs w:val="23"/>
        </w:rPr>
        <w:t>area of</w:t>
      </w:r>
      <w:r w:rsidR="0034543A" w:rsidRPr="009C60A9">
        <w:rPr>
          <w:szCs w:val="23"/>
        </w:rPr>
        <w:t xml:space="preserve"> your </w:t>
      </w:r>
      <w:r w:rsidR="00EF3DA4">
        <w:rPr>
          <w:szCs w:val="23"/>
        </w:rPr>
        <w:t>course</w:t>
      </w:r>
      <w:r w:rsidR="0034543A" w:rsidRPr="009C60A9">
        <w:rPr>
          <w:szCs w:val="23"/>
        </w:rPr>
        <w:t xml:space="preserve">. </w:t>
      </w:r>
      <w:r w:rsidRPr="009C60A9">
        <w:rPr>
          <w:szCs w:val="23"/>
        </w:rPr>
        <w:t>Compile and run them to reproduce the effects described on p</w:t>
      </w:r>
      <w:r w:rsidR="00EF3DA4">
        <w:rPr>
          <w:szCs w:val="23"/>
        </w:rPr>
        <w:t>ages</w:t>
      </w:r>
      <w:r w:rsidR="00EF3DA4" w:rsidRPr="009C60A9">
        <w:rPr>
          <w:szCs w:val="23"/>
        </w:rPr>
        <w:t xml:space="preserve"> </w:t>
      </w:r>
      <w:r w:rsidRPr="009C60A9">
        <w:rPr>
          <w:szCs w:val="23"/>
        </w:rPr>
        <w:t>3</w:t>
      </w:r>
      <w:r w:rsidR="00342C41" w:rsidRPr="009C60A9">
        <w:rPr>
          <w:szCs w:val="23"/>
        </w:rPr>
        <w:t>87</w:t>
      </w:r>
      <w:r w:rsidR="00EF3DA4">
        <w:rPr>
          <w:szCs w:val="23"/>
        </w:rPr>
        <w:t>–389 of your textbook</w:t>
      </w:r>
      <w:r w:rsidR="003B0F69" w:rsidRPr="009C60A9">
        <w:rPr>
          <w:szCs w:val="23"/>
        </w:rPr>
        <w:t xml:space="preserve">. </w:t>
      </w:r>
      <w:r w:rsidRPr="009C60A9">
        <w:rPr>
          <w:szCs w:val="23"/>
        </w:rPr>
        <w:t xml:space="preserve">Modify </w:t>
      </w:r>
      <w:r w:rsidRPr="00EC299E">
        <w:rPr>
          <w:rFonts w:ascii="Courier New" w:hAnsi="Courier New" w:cs="Courier New"/>
          <w:szCs w:val="23"/>
        </w:rPr>
        <w:t>Words2.java</w:t>
      </w:r>
      <w:r w:rsidRPr="009C60A9">
        <w:rPr>
          <w:szCs w:val="23"/>
        </w:rPr>
        <w:t xml:space="preserve"> to include another dictionary with a different number of pages and definitions.</w:t>
      </w:r>
    </w:p>
    <w:p w14:paraId="5A486067" w14:textId="44BAA731" w:rsidR="00152988" w:rsidRPr="009C60A9" w:rsidRDefault="00152988" w:rsidP="00AE0FAD">
      <w:pPr>
        <w:numPr>
          <w:ilvl w:val="0"/>
          <w:numId w:val="1"/>
        </w:numPr>
        <w:spacing w:before="80" w:after="80"/>
        <w:rPr>
          <w:szCs w:val="23"/>
        </w:rPr>
      </w:pPr>
      <w:r w:rsidRPr="009C60A9">
        <w:rPr>
          <w:szCs w:val="23"/>
        </w:rPr>
        <w:t>Draw an inheritance class hierarchy similar to that of Figure 8.4</w:t>
      </w:r>
      <w:r w:rsidR="00342C41" w:rsidRPr="009C60A9">
        <w:rPr>
          <w:szCs w:val="23"/>
        </w:rPr>
        <w:t xml:space="preserve"> </w:t>
      </w:r>
      <w:r w:rsidR="00C83236">
        <w:rPr>
          <w:szCs w:val="23"/>
        </w:rPr>
        <w:t>(</w:t>
      </w:r>
      <w:r w:rsidR="00342C41" w:rsidRPr="009C60A9">
        <w:rPr>
          <w:szCs w:val="23"/>
        </w:rPr>
        <w:t>p. 394</w:t>
      </w:r>
      <w:r w:rsidR="00C83236">
        <w:rPr>
          <w:szCs w:val="23"/>
        </w:rPr>
        <w:t>)</w:t>
      </w:r>
      <w:r w:rsidRPr="009C60A9">
        <w:rPr>
          <w:szCs w:val="23"/>
        </w:rPr>
        <w:t xml:space="preserve"> to show types of </w:t>
      </w:r>
      <w:r w:rsidRPr="00DB5B14">
        <w:rPr>
          <w:rFonts w:ascii="Courier New" w:hAnsi="Courier New" w:cs="Courier New"/>
          <w:szCs w:val="23"/>
        </w:rPr>
        <w:t>Food</w:t>
      </w:r>
      <w:r w:rsidRPr="009C60A9">
        <w:rPr>
          <w:szCs w:val="23"/>
        </w:rPr>
        <w:t xml:space="preserve">: </w:t>
      </w:r>
      <w:r w:rsidRPr="00DB5B14">
        <w:rPr>
          <w:rFonts w:ascii="Courier New" w:hAnsi="Courier New" w:cs="Courier New"/>
          <w:szCs w:val="23"/>
        </w:rPr>
        <w:t>Fruit</w:t>
      </w:r>
      <w:r w:rsidRPr="009C60A9">
        <w:rPr>
          <w:szCs w:val="23"/>
        </w:rPr>
        <w:t xml:space="preserve"> (like </w:t>
      </w:r>
      <w:r w:rsidRPr="00DB5B14">
        <w:rPr>
          <w:rFonts w:ascii="Courier New" w:hAnsi="Courier New" w:cs="Courier New"/>
          <w:szCs w:val="23"/>
        </w:rPr>
        <w:t>Apple</w:t>
      </w:r>
      <w:r w:rsidRPr="009C60A9">
        <w:rPr>
          <w:szCs w:val="23"/>
        </w:rPr>
        <w:t xml:space="preserve"> or </w:t>
      </w:r>
      <w:r w:rsidRPr="00DB5B14">
        <w:rPr>
          <w:rFonts w:ascii="Courier New" w:hAnsi="Courier New" w:cs="Courier New"/>
          <w:szCs w:val="23"/>
        </w:rPr>
        <w:t>Banana</w:t>
      </w:r>
      <w:r w:rsidRPr="009C60A9">
        <w:rPr>
          <w:szCs w:val="23"/>
        </w:rPr>
        <w:t xml:space="preserve">), </w:t>
      </w:r>
      <w:r w:rsidRPr="00DB5B14">
        <w:rPr>
          <w:rFonts w:ascii="Courier New" w:hAnsi="Courier New" w:cs="Courier New"/>
          <w:szCs w:val="23"/>
        </w:rPr>
        <w:t>Dairy</w:t>
      </w:r>
      <w:r w:rsidRPr="009C60A9">
        <w:rPr>
          <w:szCs w:val="23"/>
        </w:rPr>
        <w:t xml:space="preserve"> (like </w:t>
      </w:r>
      <w:r w:rsidRPr="00DB5B14">
        <w:rPr>
          <w:rFonts w:ascii="Courier New" w:hAnsi="Courier New" w:cs="Courier New"/>
          <w:szCs w:val="23"/>
        </w:rPr>
        <w:t>Milk</w:t>
      </w:r>
      <w:r w:rsidRPr="009C60A9">
        <w:rPr>
          <w:szCs w:val="23"/>
        </w:rPr>
        <w:t xml:space="preserve"> or </w:t>
      </w:r>
      <w:r w:rsidRPr="00DB5B14">
        <w:rPr>
          <w:rFonts w:ascii="Courier New" w:hAnsi="Courier New" w:cs="Courier New"/>
          <w:szCs w:val="23"/>
        </w:rPr>
        <w:t>Cheese</w:t>
      </w:r>
      <w:r w:rsidRPr="009C60A9">
        <w:rPr>
          <w:szCs w:val="23"/>
        </w:rPr>
        <w:t xml:space="preserve">), </w:t>
      </w:r>
      <w:r w:rsidR="00BE329D">
        <w:rPr>
          <w:szCs w:val="23"/>
        </w:rPr>
        <w:t xml:space="preserve">and </w:t>
      </w:r>
      <w:r w:rsidRPr="00DB5B14">
        <w:rPr>
          <w:rFonts w:ascii="Courier New" w:hAnsi="Courier New" w:cs="Courier New"/>
          <w:szCs w:val="23"/>
        </w:rPr>
        <w:t>Vegetable</w:t>
      </w:r>
      <w:r w:rsidRPr="009C60A9">
        <w:rPr>
          <w:szCs w:val="23"/>
        </w:rPr>
        <w:t xml:space="preserve"> (like </w:t>
      </w:r>
      <w:r w:rsidRPr="00DB5B14">
        <w:rPr>
          <w:rFonts w:ascii="Courier New" w:hAnsi="Courier New" w:cs="Courier New"/>
          <w:szCs w:val="23"/>
        </w:rPr>
        <w:t>Carrot</w:t>
      </w:r>
      <w:r w:rsidRPr="009C60A9">
        <w:rPr>
          <w:szCs w:val="23"/>
        </w:rPr>
        <w:t xml:space="preserve">, </w:t>
      </w:r>
      <w:r w:rsidRPr="00DB5B14">
        <w:rPr>
          <w:rFonts w:ascii="Courier New" w:hAnsi="Courier New" w:cs="Courier New"/>
          <w:szCs w:val="23"/>
        </w:rPr>
        <w:t>Bean</w:t>
      </w:r>
      <w:r w:rsidRPr="009C60A9">
        <w:rPr>
          <w:szCs w:val="23"/>
        </w:rPr>
        <w:t xml:space="preserve">, or </w:t>
      </w:r>
      <w:r w:rsidRPr="00DB5B14">
        <w:rPr>
          <w:rFonts w:ascii="Courier New" w:hAnsi="Courier New" w:cs="Courier New"/>
          <w:szCs w:val="23"/>
        </w:rPr>
        <w:t>Lettuce</w:t>
      </w:r>
      <w:r w:rsidRPr="009C60A9">
        <w:rPr>
          <w:szCs w:val="23"/>
        </w:rPr>
        <w:t>)</w:t>
      </w:r>
      <w:r w:rsidR="0034543A" w:rsidRPr="009C60A9">
        <w:rPr>
          <w:szCs w:val="23"/>
        </w:rPr>
        <w:t>.</w:t>
      </w:r>
    </w:p>
    <w:p w14:paraId="25A73865" w14:textId="77777777" w:rsidR="008068AB" w:rsidRPr="009C60A9" w:rsidRDefault="006764E2" w:rsidP="00AE0FAD">
      <w:pPr>
        <w:numPr>
          <w:ilvl w:val="0"/>
          <w:numId w:val="1"/>
        </w:numPr>
        <w:spacing w:before="80" w:after="80"/>
        <w:rPr>
          <w:szCs w:val="23"/>
        </w:rPr>
      </w:pPr>
      <w:r w:rsidRPr="009C60A9">
        <w:rPr>
          <w:szCs w:val="23"/>
        </w:rPr>
        <w:t xml:space="preserve">Create a </w:t>
      </w:r>
      <w:r w:rsidR="008068AB" w:rsidRPr="009C60A9">
        <w:rPr>
          <w:szCs w:val="23"/>
        </w:rPr>
        <w:t>UML class diagram showing an inheritance hierarchy containing classes that represent different types of payment transactions at a store (cash, credit card, etc</w:t>
      </w:r>
      <w:r w:rsidR="00467BAB" w:rsidRPr="009C60A9">
        <w:rPr>
          <w:szCs w:val="23"/>
        </w:rPr>
        <w:t>.</w:t>
      </w:r>
      <w:r w:rsidR="008068AB" w:rsidRPr="009C60A9">
        <w:rPr>
          <w:szCs w:val="23"/>
        </w:rPr>
        <w:t>)</w:t>
      </w:r>
      <w:r w:rsidR="003B0F69" w:rsidRPr="009C60A9">
        <w:rPr>
          <w:szCs w:val="23"/>
        </w:rPr>
        <w:t xml:space="preserve">. </w:t>
      </w:r>
      <w:r w:rsidR="008068AB" w:rsidRPr="009C60A9">
        <w:rPr>
          <w:szCs w:val="23"/>
        </w:rPr>
        <w:t>Show some appropriate variables and method names for at least two of these classes.</w:t>
      </w:r>
    </w:p>
    <w:p w14:paraId="1B2B4087" w14:textId="3734F044" w:rsidR="00054966" w:rsidRPr="009C60A9" w:rsidRDefault="008068AB" w:rsidP="00AE0FAD">
      <w:pPr>
        <w:numPr>
          <w:ilvl w:val="0"/>
          <w:numId w:val="1"/>
        </w:numPr>
        <w:spacing w:before="80" w:after="80"/>
        <w:rPr>
          <w:szCs w:val="23"/>
        </w:rPr>
      </w:pPr>
      <w:r w:rsidRPr="009C60A9">
        <w:rPr>
          <w:szCs w:val="23"/>
        </w:rPr>
        <w:t xml:space="preserve">Design and implement a class called </w:t>
      </w:r>
      <w:r w:rsidRPr="00DB5B14">
        <w:rPr>
          <w:rFonts w:ascii="Courier New" w:hAnsi="Courier New" w:cs="Courier New"/>
          <w:szCs w:val="23"/>
        </w:rPr>
        <w:t>MonetaryCoin</w:t>
      </w:r>
      <w:r w:rsidRPr="009C60A9">
        <w:rPr>
          <w:szCs w:val="23"/>
        </w:rPr>
        <w:t xml:space="preserve"> that is derived from the </w:t>
      </w:r>
      <w:r w:rsidRPr="00DB5B14">
        <w:rPr>
          <w:rFonts w:ascii="Courier New" w:hAnsi="Courier New" w:cs="Courier New"/>
          <w:szCs w:val="23"/>
        </w:rPr>
        <w:t>Coin</w:t>
      </w:r>
      <w:r w:rsidRPr="009C60A9">
        <w:rPr>
          <w:szCs w:val="23"/>
        </w:rPr>
        <w:t xml:space="preserve"> class presented in Chapter 5</w:t>
      </w:r>
      <w:r w:rsidR="003B0F69" w:rsidRPr="009C60A9">
        <w:rPr>
          <w:szCs w:val="23"/>
        </w:rPr>
        <w:t xml:space="preserve">. </w:t>
      </w:r>
      <w:r w:rsidRPr="009C60A9">
        <w:rPr>
          <w:szCs w:val="23"/>
        </w:rPr>
        <w:t>Store a value in the monetary coin that represents its value and add a method that returns its value</w:t>
      </w:r>
      <w:r w:rsidR="003B0F69" w:rsidRPr="009C60A9">
        <w:rPr>
          <w:szCs w:val="23"/>
        </w:rPr>
        <w:t xml:space="preserve">. </w:t>
      </w:r>
      <w:r w:rsidRPr="009C60A9">
        <w:rPr>
          <w:szCs w:val="23"/>
        </w:rPr>
        <w:t>Create a drive</w:t>
      </w:r>
      <w:r w:rsidR="00DB5B14">
        <w:rPr>
          <w:szCs w:val="23"/>
        </w:rPr>
        <w:t>r</w:t>
      </w:r>
      <w:r w:rsidRPr="009C60A9">
        <w:rPr>
          <w:szCs w:val="23"/>
        </w:rPr>
        <w:t xml:space="preserve"> class to instantiate and compute the sum of several monetary coin objects</w:t>
      </w:r>
      <w:r w:rsidR="003B0F69" w:rsidRPr="009C60A9">
        <w:rPr>
          <w:szCs w:val="23"/>
        </w:rPr>
        <w:t xml:space="preserve">. </w:t>
      </w:r>
      <w:r w:rsidRPr="009C60A9">
        <w:rPr>
          <w:szCs w:val="23"/>
        </w:rPr>
        <w:t>Demonstrate that a monetary coin can inherit its parent’s ability to be flipped</w:t>
      </w:r>
      <w:r w:rsidR="003B0F69" w:rsidRPr="009C60A9">
        <w:rPr>
          <w:szCs w:val="23"/>
        </w:rPr>
        <w:t xml:space="preserve">. </w:t>
      </w:r>
      <w:r w:rsidRPr="009C60A9">
        <w:rPr>
          <w:szCs w:val="23"/>
        </w:rPr>
        <w:t>(</w:t>
      </w:r>
      <w:r w:rsidRPr="00EB6CD3">
        <w:rPr>
          <w:b/>
          <w:szCs w:val="23"/>
        </w:rPr>
        <w:t>Hint:</w:t>
      </w:r>
      <w:r w:rsidRPr="009C60A9">
        <w:rPr>
          <w:szCs w:val="23"/>
        </w:rPr>
        <w:t xml:space="preserve"> The </w:t>
      </w:r>
      <w:r w:rsidRPr="00DB5B14">
        <w:rPr>
          <w:rFonts w:ascii="Courier New" w:hAnsi="Courier New" w:cs="Courier New"/>
          <w:szCs w:val="23"/>
        </w:rPr>
        <w:t>Coin</w:t>
      </w:r>
      <w:r w:rsidRPr="009C60A9">
        <w:rPr>
          <w:szCs w:val="23"/>
        </w:rPr>
        <w:t xml:space="preserve"> class and driver from Chapter 5 have been placed in the Chapter 8</w:t>
      </w:r>
      <w:r w:rsidR="00780E10">
        <w:rPr>
          <w:szCs w:val="23"/>
        </w:rPr>
        <w:t xml:space="preserve"> directory in the</w:t>
      </w:r>
      <w:r w:rsidRPr="009C60A9">
        <w:rPr>
          <w:szCs w:val="23"/>
        </w:rPr>
        <w:t xml:space="preserve"> </w:t>
      </w:r>
      <w:r w:rsidR="00780E10">
        <w:rPr>
          <w:szCs w:val="23"/>
        </w:rPr>
        <w:t>“S</w:t>
      </w:r>
      <w:r w:rsidRPr="009C60A9">
        <w:rPr>
          <w:szCs w:val="23"/>
        </w:rPr>
        <w:t xml:space="preserve">ource </w:t>
      </w:r>
      <w:r w:rsidR="00780E10">
        <w:rPr>
          <w:szCs w:val="23"/>
        </w:rPr>
        <w:t>C</w:t>
      </w:r>
      <w:r w:rsidRPr="009C60A9">
        <w:rPr>
          <w:szCs w:val="23"/>
        </w:rPr>
        <w:t>ode</w:t>
      </w:r>
      <w:r w:rsidR="00780E10">
        <w:rPr>
          <w:szCs w:val="23"/>
        </w:rPr>
        <w:t>”</w:t>
      </w:r>
      <w:r w:rsidRPr="009C60A9">
        <w:rPr>
          <w:szCs w:val="23"/>
        </w:rPr>
        <w:t xml:space="preserve"> </w:t>
      </w:r>
      <w:r w:rsidR="00780E10">
        <w:rPr>
          <w:szCs w:val="23"/>
        </w:rPr>
        <w:t>area of your course</w:t>
      </w:r>
      <w:r w:rsidRPr="009C60A9">
        <w:rPr>
          <w:szCs w:val="23"/>
        </w:rPr>
        <w:t>.)</w:t>
      </w:r>
    </w:p>
    <w:p w14:paraId="6557399B" w14:textId="77777777" w:rsidR="00467BAB" w:rsidRPr="009C60A9" w:rsidRDefault="00467BAB" w:rsidP="00EB6CD3">
      <w:r w:rsidRPr="009C60A9">
        <w:t>Review your work against the suggested solu</w:t>
      </w:r>
      <w:bookmarkStart w:id="0" w:name="_GoBack"/>
      <w:bookmarkEnd w:id="0"/>
      <w:r w:rsidRPr="009C60A9">
        <w:t>tion</w:t>
      </w:r>
      <w:r w:rsidR="009C60A9">
        <w:t>.</w:t>
      </w:r>
      <w:r w:rsidRPr="009C60A9">
        <w:t xml:space="preserve"> </w:t>
      </w:r>
    </w:p>
    <w:sectPr w:rsidR="00467BAB" w:rsidRPr="009C60A9" w:rsidSect="009C60A9">
      <w:headerReference w:type="default" r:id="rId7"/>
      <w:footerReference w:type="default" r:id="rId8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AA2D3" w14:textId="77777777" w:rsidR="0073029E" w:rsidRDefault="0073029E" w:rsidP="003B0F69">
      <w:r>
        <w:separator/>
      </w:r>
    </w:p>
  </w:endnote>
  <w:endnote w:type="continuationSeparator" w:id="0">
    <w:p w14:paraId="2FC3FADC" w14:textId="77777777" w:rsidR="0073029E" w:rsidRDefault="0073029E" w:rsidP="003B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B7EE8" w14:textId="0DD1A940" w:rsidR="0040272D" w:rsidRPr="009C7E4D" w:rsidRDefault="009C7E4D" w:rsidP="009C7E4D">
    <w:pPr>
      <w:pStyle w:val="Footer"/>
    </w:pPr>
    <w:r w:rsidRPr="009C7E4D">
      <w:t>Lewis, J, DePasquale, P., &amp; Chase, J. (2017). Instructor resources. Java foundations: Introduction to program design &amp; data structures (4th ed.)  Boston, MA: Addison-Wesley.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F9DE4" w14:textId="77777777" w:rsidR="0073029E" w:rsidRDefault="0073029E" w:rsidP="003B0F69">
      <w:r>
        <w:separator/>
      </w:r>
    </w:p>
  </w:footnote>
  <w:footnote w:type="continuationSeparator" w:id="0">
    <w:p w14:paraId="06A48A39" w14:textId="77777777" w:rsidR="0073029E" w:rsidRDefault="0073029E" w:rsidP="003B0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4B326" w14:textId="6A15EDAA" w:rsidR="009C60A9" w:rsidRDefault="009C60A9" w:rsidP="009C60A9">
    <w:pPr>
      <w:pStyle w:val="Header"/>
    </w:pPr>
    <w:r>
      <w:t>COMP 1231: Computer Programming II</w:t>
    </w:r>
    <w:r>
      <w:tab/>
      <w:t>L1-</w:t>
    </w:r>
    <w:r>
      <w:fldChar w:fldCharType="begin"/>
    </w:r>
    <w:r>
      <w:instrText xml:space="preserve"> PAGE   \* MERGEFORMAT </w:instrText>
    </w:r>
    <w:r>
      <w:fldChar w:fldCharType="separate"/>
    </w:r>
    <w:r w:rsidR="009C7E4D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8A02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98C0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1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0"/>
  </w:num>
  <w:num w:numId="18">
    <w:abstractNumId w:val="10"/>
  </w:num>
  <w:num w:numId="19">
    <w:abstractNumId w:val="0"/>
  </w:num>
  <w:num w:numId="20">
    <w:abstractNumId w:val="32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ttachedTemplate r:id="rId1"/>
  <w:linkStyl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95CBB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729D0"/>
    <w:rsid w:val="00181728"/>
    <w:rsid w:val="00181F27"/>
    <w:rsid w:val="00187272"/>
    <w:rsid w:val="001928D4"/>
    <w:rsid w:val="001952AA"/>
    <w:rsid w:val="00196471"/>
    <w:rsid w:val="00196BAE"/>
    <w:rsid w:val="001A31C9"/>
    <w:rsid w:val="001C2C48"/>
    <w:rsid w:val="001C39A1"/>
    <w:rsid w:val="001F46D5"/>
    <w:rsid w:val="002030EF"/>
    <w:rsid w:val="00206BE8"/>
    <w:rsid w:val="00255FDA"/>
    <w:rsid w:val="00262018"/>
    <w:rsid w:val="00265B2C"/>
    <w:rsid w:val="00266982"/>
    <w:rsid w:val="00266CF4"/>
    <w:rsid w:val="00266F6A"/>
    <w:rsid w:val="00271A2C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42C41"/>
    <w:rsid w:val="00342F9A"/>
    <w:rsid w:val="0034434B"/>
    <w:rsid w:val="0034435F"/>
    <w:rsid w:val="0034543A"/>
    <w:rsid w:val="00350709"/>
    <w:rsid w:val="00352441"/>
    <w:rsid w:val="0036117C"/>
    <w:rsid w:val="00364CDD"/>
    <w:rsid w:val="00370AEE"/>
    <w:rsid w:val="00391774"/>
    <w:rsid w:val="003B0F69"/>
    <w:rsid w:val="003B1DC2"/>
    <w:rsid w:val="003B37D0"/>
    <w:rsid w:val="003B69B1"/>
    <w:rsid w:val="003C046C"/>
    <w:rsid w:val="003C5254"/>
    <w:rsid w:val="003D0565"/>
    <w:rsid w:val="003E0C78"/>
    <w:rsid w:val="003E4223"/>
    <w:rsid w:val="003F2BB7"/>
    <w:rsid w:val="003F2F9A"/>
    <w:rsid w:val="003F7993"/>
    <w:rsid w:val="0040272D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415F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23A8C"/>
    <w:rsid w:val="00531FB5"/>
    <w:rsid w:val="005378BE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4723B"/>
    <w:rsid w:val="00650B81"/>
    <w:rsid w:val="00651E24"/>
    <w:rsid w:val="00660A0A"/>
    <w:rsid w:val="006616FF"/>
    <w:rsid w:val="006764E2"/>
    <w:rsid w:val="00682261"/>
    <w:rsid w:val="00685A6C"/>
    <w:rsid w:val="00686DF9"/>
    <w:rsid w:val="006908A5"/>
    <w:rsid w:val="00692C61"/>
    <w:rsid w:val="00694B1E"/>
    <w:rsid w:val="00695F28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29E"/>
    <w:rsid w:val="007304E2"/>
    <w:rsid w:val="00731D86"/>
    <w:rsid w:val="007351B9"/>
    <w:rsid w:val="007508F5"/>
    <w:rsid w:val="00770FE7"/>
    <w:rsid w:val="00780E10"/>
    <w:rsid w:val="00785805"/>
    <w:rsid w:val="007934EC"/>
    <w:rsid w:val="0079363B"/>
    <w:rsid w:val="007939E9"/>
    <w:rsid w:val="00794152"/>
    <w:rsid w:val="007A5ABA"/>
    <w:rsid w:val="007B1BEB"/>
    <w:rsid w:val="007C16CE"/>
    <w:rsid w:val="007C325B"/>
    <w:rsid w:val="007D2133"/>
    <w:rsid w:val="007D2F8A"/>
    <w:rsid w:val="007E2886"/>
    <w:rsid w:val="007E4BA2"/>
    <w:rsid w:val="007E5375"/>
    <w:rsid w:val="007F06E7"/>
    <w:rsid w:val="007F0DD1"/>
    <w:rsid w:val="007F1D61"/>
    <w:rsid w:val="007F3F88"/>
    <w:rsid w:val="007F5081"/>
    <w:rsid w:val="00800EC8"/>
    <w:rsid w:val="00802045"/>
    <w:rsid w:val="008068AB"/>
    <w:rsid w:val="008108C4"/>
    <w:rsid w:val="008114DD"/>
    <w:rsid w:val="008150AB"/>
    <w:rsid w:val="008168CD"/>
    <w:rsid w:val="008225E0"/>
    <w:rsid w:val="008247C5"/>
    <w:rsid w:val="00824C2E"/>
    <w:rsid w:val="00832DDC"/>
    <w:rsid w:val="008344D2"/>
    <w:rsid w:val="00841EC8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16EA"/>
    <w:rsid w:val="008B3888"/>
    <w:rsid w:val="008B3FDF"/>
    <w:rsid w:val="008B5BB0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07EC"/>
    <w:rsid w:val="0094185B"/>
    <w:rsid w:val="0095012A"/>
    <w:rsid w:val="009511C3"/>
    <w:rsid w:val="009519D6"/>
    <w:rsid w:val="009557F8"/>
    <w:rsid w:val="00955862"/>
    <w:rsid w:val="0096465C"/>
    <w:rsid w:val="00971073"/>
    <w:rsid w:val="009745A4"/>
    <w:rsid w:val="009755BF"/>
    <w:rsid w:val="00976DC0"/>
    <w:rsid w:val="00976EE8"/>
    <w:rsid w:val="0098261F"/>
    <w:rsid w:val="009861CC"/>
    <w:rsid w:val="0099035E"/>
    <w:rsid w:val="00990BCD"/>
    <w:rsid w:val="009A1235"/>
    <w:rsid w:val="009A541D"/>
    <w:rsid w:val="009A7770"/>
    <w:rsid w:val="009C1E3F"/>
    <w:rsid w:val="009C25F6"/>
    <w:rsid w:val="009C60A9"/>
    <w:rsid w:val="009C60AA"/>
    <w:rsid w:val="009C7DEB"/>
    <w:rsid w:val="009C7E4D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15FC3"/>
    <w:rsid w:val="00A203A4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B1A70"/>
    <w:rsid w:val="00AB7EB6"/>
    <w:rsid w:val="00AC402D"/>
    <w:rsid w:val="00AC4427"/>
    <w:rsid w:val="00AC446F"/>
    <w:rsid w:val="00AD1241"/>
    <w:rsid w:val="00AD3F45"/>
    <w:rsid w:val="00AE08F4"/>
    <w:rsid w:val="00AE0FAD"/>
    <w:rsid w:val="00AE73AA"/>
    <w:rsid w:val="00AF1CA8"/>
    <w:rsid w:val="00AF52A4"/>
    <w:rsid w:val="00AF5FCC"/>
    <w:rsid w:val="00B02245"/>
    <w:rsid w:val="00B16894"/>
    <w:rsid w:val="00B22077"/>
    <w:rsid w:val="00B401A5"/>
    <w:rsid w:val="00B416C3"/>
    <w:rsid w:val="00B4364E"/>
    <w:rsid w:val="00B43D6C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C1D07"/>
    <w:rsid w:val="00BC7EAB"/>
    <w:rsid w:val="00BD0853"/>
    <w:rsid w:val="00BD54A5"/>
    <w:rsid w:val="00BE329D"/>
    <w:rsid w:val="00BE4052"/>
    <w:rsid w:val="00C0208B"/>
    <w:rsid w:val="00C12CF1"/>
    <w:rsid w:val="00C15616"/>
    <w:rsid w:val="00C174B8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83236"/>
    <w:rsid w:val="00C95A09"/>
    <w:rsid w:val="00CA1F69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C41"/>
    <w:rsid w:val="00D24895"/>
    <w:rsid w:val="00D249DE"/>
    <w:rsid w:val="00D26261"/>
    <w:rsid w:val="00D427BB"/>
    <w:rsid w:val="00D44396"/>
    <w:rsid w:val="00D475AC"/>
    <w:rsid w:val="00D507E4"/>
    <w:rsid w:val="00D51B1E"/>
    <w:rsid w:val="00D6353F"/>
    <w:rsid w:val="00D73F0B"/>
    <w:rsid w:val="00D73F1B"/>
    <w:rsid w:val="00D7672B"/>
    <w:rsid w:val="00D83446"/>
    <w:rsid w:val="00D92843"/>
    <w:rsid w:val="00D9319D"/>
    <w:rsid w:val="00DB5B14"/>
    <w:rsid w:val="00DC1DF4"/>
    <w:rsid w:val="00DC6353"/>
    <w:rsid w:val="00DE23C2"/>
    <w:rsid w:val="00DE5206"/>
    <w:rsid w:val="00DE54EC"/>
    <w:rsid w:val="00DE5926"/>
    <w:rsid w:val="00DF34D9"/>
    <w:rsid w:val="00E043EA"/>
    <w:rsid w:val="00E13656"/>
    <w:rsid w:val="00E21D13"/>
    <w:rsid w:val="00E22211"/>
    <w:rsid w:val="00E27B7A"/>
    <w:rsid w:val="00E36CF5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76554"/>
    <w:rsid w:val="00E80051"/>
    <w:rsid w:val="00E80859"/>
    <w:rsid w:val="00E81341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B6CD3"/>
    <w:rsid w:val="00EC299E"/>
    <w:rsid w:val="00EC75AC"/>
    <w:rsid w:val="00ED5669"/>
    <w:rsid w:val="00ED7AC9"/>
    <w:rsid w:val="00EE0DA9"/>
    <w:rsid w:val="00EE384B"/>
    <w:rsid w:val="00EF1B6B"/>
    <w:rsid w:val="00EF3DA4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D89"/>
    <w:rsid w:val="00F61D05"/>
    <w:rsid w:val="00F67829"/>
    <w:rsid w:val="00F70FC6"/>
    <w:rsid w:val="00F7635E"/>
    <w:rsid w:val="00F76CD5"/>
    <w:rsid w:val="00F77173"/>
    <w:rsid w:val="00F81458"/>
    <w:rsid w:val="00FA5554"/>
    <w:rsid w:val="00FB21E8"/>
    <w:rsid w:val="00FB3A7E"/>
    <w:rsid w:val="00FB5357"/>
    <w:rsid w:val="00FB6B19"/>
    <w:rsid w:val="00FC58DF"/>
    <w:rsid w:val="00FD1520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C176"/>
  <w15:docId w15:val="{79F62DC9-FB8B-4BF0-AD3D-CB72DD89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0A9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0A9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A9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0A9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0A9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60A9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60A9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60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60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60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A9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C60A9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9C60A9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9C60A9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9C60A9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9C60A9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9C60A9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9C60A9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9C60A9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9C60A9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9C60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9C60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60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9C60A9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054966"/>
    <w:rPr>
      <w:color w:val="0000FF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A9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9C60A9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9C60A9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C60A9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C60A9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C60A9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C6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A9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A9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A9"/>
    <w:rPr>
      <w:rFonts w:ascii="Verdana" w:eastAsiaTheme="minorEastAsia" w:hAnsi="Verdana" w:cstheme="minorBidi"/>
      <w:b/>
      <w:bCs/>
      <w:lang w:val="en-CA"/>
    </w:rPr>
  </w:style>
  <w:style w:type="character" w:styleId="Emphasis">
    <w:name w:val="Emphasis"/>
    <w:basedOn w:val="DefaultParagraphFont"/>
    <w:uiPriority w:val="20"/>
    <w:qFormat/>
    <w:rsid w:val="009C60A9"/>
    <w:rPr>
      <w:i/>
      <w:iCs/>
    </w:rPr>
  </w:style>
  <w:style w:type="paragraph" w:styleId="NoSpacing">
    <w:name w:val="No Spacing"/>
    <w:uiPriority w:val="1"/>
    <w:qFormat/>
    <w:rsid w:val="009C60A9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9C60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60A9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A9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A9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9C60A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60A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C60A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60A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60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0A9"/>
    <w:pPr>
      <w:outlineLvl w:val="9"/>
    </w:pPr>
  </w:style>
  <w:style w:type="table" w:styleId="TableGrid">
    <w:name w:val="Table Grid"/>
    <w:basedOn w:val="TableNormal"/>
    <w:uiPriority w:val="59"/>
    <w:rsid w:val="009C60A9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9C60A9"/>
    <w:pPr>
      <w:numPr>
        <w:ilvl w:val="1"/>
        <w:numId w:val="9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9C60A9"/>
    <w:pPr>
      <w:numPr>
        <w:numId w:val="9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9C60A9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9C60A9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Revision">
    <w:name w:val="Revision"/>
    <w:hidden/>
    <w:uiPriority w:val="99"/>
    <w:semiHidden/>
    <w:rsid w:val="007F06E7"/>
    <w:rPr>
      <w:rFonts w:ascii="Palatino Linotype" w:eastAsiaTheme="minorEastAsia" w:hAnsi="Palatino Linotype" w:cstheme="minorBidi"/>
      <w:sz w:val="23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ndhoff\AppData\Roaming\Microsoft\Templates\OL_STYLES_APR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OL_STYLES_APR2013.dotx</Template>
  <TotalTime>38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23</cp:revision>
  <dcterms:created xsi:type="dcterms:W3CDTF">2013-06-17T18:07:00Z</dcterms:created>
  <dcterms:modified xsi:type="dcterms:W3CDTF">2017-09-20T21:41:00Z</dcterms:modified>
</cp:coreProperties>
</file>